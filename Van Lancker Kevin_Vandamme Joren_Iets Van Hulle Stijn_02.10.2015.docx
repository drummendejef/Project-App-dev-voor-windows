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D5B" w:rsidRDefault="00CB330D" w:rsidP="000944BD">
      <w:pPr>
        <w:pStyle w:val="Title"/>
        <w:rPr>
          <w:lang w:val="nl-BE"/>
        </w:rPr>
      </w:pPr>
      <w:r>
        <w:rPr>
          <w:lang w:val="nl-BE"/>
        </w:rPr>
        <w:t>Dossier App Dev For Windows</w:t>
      </w:r>
    </w:p>
    <w:p w:rsidR="00CB330D" w:rsidRPr="00CB330D" w:rsidRDefault="00CB330D" w:rsidP="00CB330D">
      <w:pPr>
        <w:rPr>
          <w:lang w:val="nl-BE"/>
        </w:rPr>
      </w:pPr>
      <w:bookmarkStart w:id="0" w:name="_GoBack"/>
      <w:bookmarkEnd w:id="0"/>
    </w:p>
    <w:sectPr w:rsidR="00CB330D" w:rsidRPr="00CB330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4BD"/>
    <w:rsid w:val="000944BD"/>
    <w:rsid w:val="00300D5B"/>
    <w:rsid w:val="00CB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44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44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44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44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Joren Vandamme</dc:creator>
  <cp:lastModifiedBy>Joren Vandamme</cp:lastModifiedBy>
  <cp:revision>2</cp:revision>
  <dcterms:created xsi:type="dcterms:W3CDTF">2015-09-25T08:36:00Z</dcterms:created>
  <dcterms:modified xsi:type="dcterms:W3CDTF">2015-09-25T08:41:00Z</dcterms:modified>
</cp:coreProperties>
</file>